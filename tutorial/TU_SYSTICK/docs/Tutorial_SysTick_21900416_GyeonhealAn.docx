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2B01C1BA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0E79EB">
        <w:t xml:space="preserve">SysTick </w:t>
      </w:r>
      <w:r w:rsidR="005833F2" w:rsidRPr="005833F2">
        <w:t>Interrupt</w:t>
      </w:r>
    </w:p>
    <w:p w14:paraId="47D55D94" w14:textId="0F702317" w:rsidR="009E58D5" w:rsidRDefault="000E79EB" w:rsidP="00147589">
      <w:pPr>
        <w:pStyle w:val="ae"/>
      </w:pPr>
      <w:r>
        <w:t xml:space="preserve">Timer and Time Delay </w:t>
      </w:r>
    </w:p>
    <w:p w14:paraId="56595507" w14:textId="15CA78BB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D70314">
        <w:rPr>
          <w:rFonts w:eastAsiaTheme="minorEastAsia"/>
          <w:lang w:eastAsia="ko-KR"/>
        </w:rPr>
        <w:t>Gyeonheal An</w:t>
      </w:r>
      <w:r w:rsidR="00D70314"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D70314">
        <w:rPr>
          <w:rFonts w:eastAsiaTheme="minorEastAsia"/>
          <w:lang w:eastAsia="ko-KR"/>
        </w:rPr>
        <w:t xml:space="preserve"> 21900416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45952C72" w14:textId="77777777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>In this tutorial, we will learn how to use SysTick interrupt. We will create functions to count up numbers at a constant rate using SysTick.</w:t>
      </w:r>
    </w:p>
    <w:p w14:paraId="431B8476" w14:textId="77777777" w:rsidR="000E79EB" w:rsidRDefault="000E79EB" w:rsidP="000E79EB">
      <w:pPr>
        <w:rPr>
          <w:rFonts w:eastAsia="Times New Roman"/>
        </w:rPr>
      </w:pPr>
    </w:p>
    <w:p w14:paraId="06D6E231" w14:textId="0D77AC59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 xml:space="preserve">The objectives of this tutorial are how to </w:t>
      </w:r>
    </w:p>
    <w:p w14:paraId="7CB01DEE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Configure SysTick with NVIC</w:t>
      </w:r>
    </w:p>
    <w:p w14:paraId="0B793324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Create your own functions for configuration of interrupts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6F88DF32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0E79EB">
        <w:t>SysTick</w:t>
      </w:r>
    </w:p>
    <w:p w14:paraId="38837274" w14:textId="3D0ACEF4" w:rsidR="006276B6" w:rsidRP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78A62F92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</w:rPr>
        <w:t xml:space="preserve">List of SysTick registers for this tutorial. </w:t>
      </w:r>
      <w:r w:rsidRPr="002319B7">
        <w:rPr>
          <w:rFonts w:eastAsia="Times New Roman"/>
          <w:color w:val="000000"/>
          <w:sz w:val="20"/>
          <w:szCs w:val="20"/>
        </w:rPr>
        <w:t>[</w:t>
      </w:r>
      <w:r w:rsidRPr="000E79EB">
        <w:rPr>
          <w:rFonts w:eastAsia="Times New Roman"/>
          <w:b/>
          <w:bCs/>
          <w:color w:val="000000"/>
          <w:sz w:val="20"/>
          <w:szCs w:val="20"/>
        </w:rPr>
        <w:t>Programming Manual</w:t>
      </w:r>
      <w:r w:rsidRPr="002319B7">
        <w:rPr>
          <w:rFonts w:eastAsia="Times New Roman"/>
          <w:color w:val="000000"/>
          <w:sz w:val="20"/>
          <w:szCs w:val="20"/>
        </w:rPr>
        <w:t xml:space="preserve"> ch4.3, ch10.2]</w:t>
      </w:r>
    </w:p>
    <w:p w14:paraId="25CA8E9B" w14:textId="7C0EC941" w:rsidR="006276B6" w:rsidRPr="006276B6" w:rsidRDefault="006276B6" w:rsidP="006276B6"/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603"/>
        <w:gridCol w:w="2511"/>
        <w:gridCol w:w="4946"/>
      </w:tblGrid>
      <w:tr w:rsidR="006276B6" w:rsidRPr="006276B6" w14:paraId="3467527D" w14:textId="77777777" w:rsidTr="0058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3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511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946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0E79EB" w:rsidRPr="006276B6" w14:paraId="19E5EE4E" w14:textId="77777777" w:rsidTr="0058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D467A3" w14:textId="17922A0C" w:rsidR="000E79EB" w:rsidRPr="00953ED9" w:rsidRDefault="000E79EB" w:rsidP="000E79EB">
            <w:pPr>
              <w:pStyle w:val="a4"/>
              <w:ind w:leftChars="0" w:left="0"/>
              <w:rPr>
                <w:b w:val="0"/>
                <w:szCs w:val="20"/>
              </w:rPr>
            </w:pPr>
            <w:r w:rsidRPr="002319B7">
              <w:rPr>
                <w:rFonts w:eastAsia="Times New Roman"/>
                <w:b w:val="0"/>
                <w:color w:val="000000"/>
                <w:sz w:val="20"/>
                <w:szCs w:val="20"/>
              </w:rPr>
              <w:t>SYSCFG_</w:t>
            </w:r>
          </w:p>
        </w:tc>
        <w:tc>
          <w:tcPr>
            <w:tcW w:w="2511" w:type="dxa"/>
          </w:tcPr>
          <w:p w14:paraId="59128943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SysTick_CTRL</w:t>
            </w:r>
          </w:p>
          <w:p w14:paraId="3728C654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SysTick_LOAD</w:t>
            </w:r>
          </w:p>
          <w:p w14:paraId="4198DD70" w14:textId="324D4914" w:rsidR="000E79EB" w:rsidRPr="00953ED9" w:rsidRDefault="000E79EB" w:rsidP="000E79EB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SysTick_VAL</w:t>
            </w:r>
          </w:p>
        </w:tc>
        <w:tc>
          <w:tcPr>
            <w:tcW w:w="4946" w:type="dxa"/>
          </w:tcPr>
          <w:p w14:paraId="4A045860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Clock Control and Status</w:t>
            </w:r>
          </w:p>
          <w:p w14:paraId="23BF31CB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Reload Value</w:t>
            </w:r>
          </w:p>
          <w:p w14:paraId="2073EA08" w14:textId="78E60731" w:rsidR="000E79EB" w:rsidRPr="00953ED9" w:rsidRDefault="000E79EB" w:rsidP="000E79EB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Current Value 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7A4948FD" w:rsidR="006276B6" w:rsidRPr="006276B6" w:rsidRDefault="000E79EB" w:rsidP="006276B6">
      <w:pPr>
        <w:pStyle w:val="a4"/>
        <w:ind w:leftChars="0"/>
        <w:jc w:val="center"/>
        <w:rPr>
          <w:szCs w:val="24"/>
        </w:rPr>
      </w:pPr>
      <w:r w:rsidRPr="002319B7">
        <w:rPr>
          <w:rFonts w:eastAsia="Times New Roman"/>
          <w:b/>
          <w:noProof/>
        </w:rPr>
        <w:drawing>
          <wp:inline distT="0" distB="0" distL="0" distR="0" wp14:anchorId="68821C27" wp14:editId="627EE2F3">
            <wp:extent cx="5731510" cy="3571875"/>
            <wp:effectExtent l="0" t="0" r="0" b="0"/>
            <wp:docPr id="201463405" name="그림 201463405" descr="텍스트, 도표, 평면도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405" name="그림 201463405" descr="텍스트, 도표, 평면도, 스크린샷이(가) 표시된 사진&#10;&#10;자동 생성된 설명"/>
                    <pic:cNvPicPr preferRelativeResize="0"/>
                  </pic:nvPicPr>
                  <pic:blipFill>
                    <a:blip r:embed="rId9"/>
                    <a:srcRect r="60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1BC258EE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(RCC system clock)</w:t>
      </w:r>
    </w:p>
    <w:p w14:paraId="09DA7662" w14:textId="77777777" w:rsidR="000E79EB" w:rsidRPr="002319B7" w:rsidRDefault="000E79EB" w:rsidP="000E79EB">
      <w:pPr>
        <w:widowControl w:val="0"/>
        <w:numPr>
          <w:ilvl w:val="4"/>
          <w:numId w:val="3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PLL, HCLK= 84MHz</w:t>
      </w:r>
    </w:p>
    <w:p w14:paraId="1CFC51DD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18"/>
        <w:rPr>
          <w:rFonts w:eastAsia="Times New Roman"/>
          <w:color w:val="000000"/>
        </w:rPr>
      </w:pPr>
    </w:p>
    <w:p w14:paraId="16DD50F9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(System Tick Configuration)</w:t>
      </w:r>
    </w:p>
    <w:p w14:paraId="43781116" w14:textId="77777777" w:rsidR="000E79EB" w:rsidRPr="002319B7" w:rsidRDefault="000E79EB" w:rsidP="000E79EB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Disable SysTick Timer </w:t>
      </w:r>
    </w:p>
    <w:p w14:paraId="70344E68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ENABLE=0</w:t>
      </w:r>
    </w:p>
    <w:p w14:paraId="21B0EEAF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BC16F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2. Choose clock signal: System clock or ref. clock(STCLK)</w:t>
      </w:r>
    </w:p>
    <w:p w14:paraId="66E4A5AA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CLKSOURCE = 0 or 1</w:t>
      </w:r>
    </w:p>
    <w:p w14:paraId="6CB468B6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6021F4EB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3. Choose to use Tick Interrupt (timer goes 1-&gt;0)</w:t>
      </w:r>
    </w:p>
    <w:p w14:paraId="11BDBD4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TICKINT = 0 or 1</w:t>
      </w:r>
    </w:p>
    <w:p w14:paraId="37141C53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98F5E77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4. Write reload Counting value (24-bit)</w:t>
      </w:r>
    </w:p>
    <w:p w14:paraId="2C27CB8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SysTick-&gt;LOAD RELOAD = (value-1)</w:t>
      </w:r>
    </w:p>
    <w:p w14:paraId="0DB8D5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06E899E5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5. Start SysTick Timer</w:t>
      </w:r>
    </w:p>
    <w:p w14:paraId="2464AB34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ENABLE=1</w:t>
      </w:r>
    </w:p>
    <w:p w14:paraId="4508A888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78363D8C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6. (option) Read or Clear current counting value</w:t>
      </w:r>
    </w:p>
    <w:p w14:paraId="53E42363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Read from SysTick-&gt;VAL</w:t>
      </w:r>
    </w:p>
    <w:p w14:paraId="722E6CCC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Write clears value</w:t>
      </w:r>
    </w:p>
    <w:p w14:paraId="7A10B429" w14:textId="77777777" w:rsidR="000E79EB" w:rsidRPr="002319B7" w:rsidRDefault="000E79EB" w:rsidP="000E79EB">
      <w:pPr>
        <w:rPr>
          <w:rFonts w:eastAsia="Times New Roman"/>
        </w:rPr>
      </w:pPr>
    </w:p>
    <w:p w14:paraId="6DDC720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(NVIC Configuration)</w:t>
      </w:r>
    </w:p>
    <w:p w14:paraId="3D0EFDA9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Interrupt priority</w:t>
      </w:r>
    </w:p>
    <w:p w14:paraId="03262021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Enable</w:t>
      </w:r>
      <w:r w:rsidRPr="002319B7">
        <w:rPr>
          <w:rFonts w:eastAsia="Times New Roman"/>
          <w:b/>
        </w:rPr>
        <w:t xml:space="preserve"> </w:t>
      </w: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Port/Pin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0E79EB" w:rsidRPr="002319B7" w14:paraId="1AAA8BC6" w14:textId="77777777" w:rsidTr="000E79EB">
        <w:trPr>
          <w:trHeight w:val="854"/>
          <w:jc w:val="center"/>
        </w:trPr>
        <w:tc>
          <w:tcPr>
            <w:tcW w:w="1647" w:type="dxa"/>
            <w:vMerge w:val="restart"/>
            <w:vAlign w:val="center"/>
          </w:tcPr>
          <w:p w14:paraId="367AB499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SYSTICK</w:t>
            </w:r>
          </w:p>
        </w:tc>
        <w:tc>
          <w:tcPr>
            <w:tcW w:w="3326" w:type="dxa"/>
            <w:vAlign w:val="center"/>
          </w:tcPr>
          <w:p w14:paraId="1C6F1CF6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Disable SysTick Timer</w:t>
            </w:r>
          </w:p>
        </w:tc>
        <w:tc>
          <w:tcPr>
            <w:tcW w:w="4017" w:type="dxa"/>
            <w:vAlign w:val="center"/>
          </w:tcPr>
          <w:p w14:paraId="6DB6D8DD" w14:textId="2AB86614" w:rsidR="000E79EB" w:rsidRPr="00025590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SysTick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-&gt; CTRL |=</w:t>
            </w:r>
            <w:r w:rsidR="00047DD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0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;</w:t>
            </w:r>
          </w:p>
        </w:tc>
      </w:tr>
      <w:tr w:rsidR="000E79EB" w:rsidRPr="002319B7" w14:paraId="1A6D27FC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1BC0FD94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55CCD7A7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Choose clock signal: System clock </w:t>
            </w:r>
          </w:p>
        </w:tc>
        <w:tc>
          <w:tcPr>
            <w:tcW w:w="4017" w:type="dxa"/>
            <w:vAlign w:val="center"/>
          </w:tcPr>
          <w:p w14:paraId="2E7A070C" w14:textId="6760C825" w:rsidR="000E79EB" w:rsidRPr="00025590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SysTick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-&gt;CTRL |= 1UL &lt;&lt; 2UL;</w:t>
            </w:r>
          </w:p>
        </w:tc>
      </w:tr>
      <w:tr w:rsidR="000E79EB" w:rsidRPr="002319B7" w14:paraId="1F1EAF9A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68A3B31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B1AF45D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Write reload Counting value</w:t>
            </w:r>
          </w:p>
          <w:p w14:paraId="041D80A9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Make it 1ms / 1s </w:t>
            </w:r>
          </w:p>
        </w:tc>
        <w:tc>
          <w:tcPr>
            <w:tcW w:w="4017" w:type="dxa"/>
            <w:vAlign w:val="center"/>
          </w:tcPr>
          <w:p w14:paraId="7ADD8405" w14:textId="7CB030D0" w:rsidR="000E79EB" w:rsidRPr="00025590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SysTick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-&gt;LOAD = </w:t>
            </w:r>
            <w:r w:rsidR="00C526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1ms * 84*10^6 - 1 = 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83999;</w:t>
            </w:r>
          </w:p>
        </w:tc>
      </w:tr>
      <w:tr w:rsidR="000E79EB" w:rsidRPr="002319B7" w14:paraId="56E766D3" w14:textId="77777777" w:rsidTr="000E79EB">
        <w:trPr>
          <w:trHeight w:val="879"/>
          <w:jc w:val="center"/>
        </w:trPr>
        <w:tc>
          <w:tcPr>
            <w:tcW w:w="1647" w:type="dxa"/>
            <w:vMerge/>
            <w:vAlign w:val="center"/>
          </w:tcPr>
          <w:p w14:paraId="77435D1E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E582E3F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Start SysTick Timer</w:t>
            </w:r>
          </w:p>
        </w:tc>
        <w:tc>
          <w:tcPr>
            <w:tcW w:w="4017" w:type="dxa"/>
            <w:vAlign w:val="center"/>
          </w:tcPr>
          <w:p w14:paraId="47F32BE2" w14:textId="5A589AA3" w:rsidR="000E79EB" w:rsidRPr="00025590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SysTick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-&gt;CTRL |= 1UL &lt;&lt; </w:t>
            </w:r>
            <w:r w:rsidR="00047DD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UL</w:t>
            </w:r>
          </w:p>
        </w:tc>
      </w:tr>
      <w:tr w:rsidR="000E79EB" w:rsidRPr="002319B7" w14:paraId="12FF9AAF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066091CF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1C66DEB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Read from SysTick value</w:t>
            </w:r>
          </w:p>
        </w:tc>
        <w:tc>
          <w:tcPr>
            <w:tcW w:w="4017" w:type="dxa"/>
            <w:vAlign w:val="center"/>
          </w:tcPr>
          <w:p w14:paraId="7473A14A" w14:textId="42AE181E" w:rsidR="000E79EB" w:rsidRPr="00025590" w:rsidRDefault="000E79EB" w:rsidP="00FE5BA9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sz w:val="20"/>
                <w:szCs w:val="20"/>
              </w:rPr>
              <w:t>val = SysTick</w:t>
            </w:r>
            <w:r w:rsidR="00025590" w:rsidRPr="00025590">
              <w:rPr>
                <w:rFonts w:eastAsia="Times New Roman"/>
                <w:b/>
                <w:bCs/>
                <w:sz w:val="20"/>
                <w:szCs w:val="20"/>
              </w:rPr>
              <w:t xml:space="preserve">-&gt;VAL </w:t>
            </w:r>
          </w:p>
        </w:tc>
      </w:tr>
      <w:tr w:rsidR="000E79EB" w:rsidRPr="002319B7" w14:paraId="5FED2713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72DDD65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3755665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Clear from SysTick value</w:t>
            </w:r>
          </w:p>
        </w:tc>
        <w:tc>
          <w:tcPr>
            <w:tcW w:w="4017" w:type="dxa"/>
            <w:vAlign w:val="center"/>
          </w:tcPr>
          <w:p w14:paraId="07804BEB" w14:textId="59CEDB5C" w:rsidR="000E79EB" w:rsidRPr="00025590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SysTick</w:t>
            </w:r>
            <w:r w:rsidR="00025590"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-&gt;VAL</w:t>
            </w:r>
            <w:r w:rsid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= 0</w:t>
            </w:r>
            <w:r w:rsidRPr="0002559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E79EB" w:rsidRPr="002319B7" w14:paraId="672AA734" w14:textId="77777777" w:rsidTr="000E79EB">
        <w:trPr>
          <w:trHeight w:val="680"/>
          <w:jc w:val="center"/>
        </w:trPr>
        <w:tc>
          <w:tcPr>
            <w:tcW w:w="1647" w:type="dxa"/>
            <w:vMerge w:val="restart"/>
            <w:vAlign w:val="center"/>
          </w:tcPr>
          <w:p w14:paraId="2800E04A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NVIC</w:t>
            </w:r>
          </w:p>
        </w:tc>
        <w:tc>
          <w:tcPr>
            <w:tcW w:w="3326" w:type="dxa"/>
            <w:vAlign w:val="center"/>
          </w:tcPr>
          <w:p w14:paraId="44A94F4C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Set SysTick Interrupt priority =16</w:t>
            </w:r>
          </w:p>
        </w:tc>
        <w:tc>
          <w:tcPr>
            <w:tcW w:w="4017" w:type="dxa"/>
            <w:vAlign w:val="center"/>
          </w:tcPr>
          <w:p w14:paraId="2E53FD56" w14:textId="5DB5F3F7" w:rsidR="000E79EB" w:rsidRPr="000E79EB" w:rsidRDefault="00025590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025590">
              <w:rPr>
                <w:rFonts w:eastAsia="Times New Roman"/>
                <w:color w:val="000000"/>
                <w:sz w:val="20"/>
                <w:szCs w:val="20"/>
                <w:u w:val="single"/>
              </w:rPr>
              <w:t>NVIC_SetPriority(SysTick_IRQn, 1</w:t>
            </w:r>
            <w:r>
              <w:rPr>
                <w:rFonts w:eastAsia="Times New Roman"/>
                <w:color w:val="000000"/>
                <w:sz w:val="20"/>
                <w:szCs w:val="20"/>
                <w:u w:val="single"/>
              </w:rPr>
              <w:t>5</w:t>
            </w:r>
            <w:r w:rsidRPr="00025590">
              <w:rPr>
                <w:rFonts w:eastAsia="Times New Roman"/>
                <w:color w:val="000000"/>
                <w:sz w:val="20"/>
                <w:szCs w:val="20"/>
                <w:u w:val="single"/>
              </w:rPr>
              <w:t>);</w:t>
            </w:r>
          </w:p>
        </w:tc>
      </w:tr>
      <w:tr w:rsidR="000E79EB" w:rsidRPr="002319B7" w14:paraId="2B84F761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6A5D635C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1BB9A8B9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NVIC SysTick Enable</w:t>
            </w:r>
          </w:p>
        </w:tc>
        <w:tc>
          <w:tcPr>
            <w:tcW w:w="4017" w:type="dxa"/>
            <w:vAlign w:val="center"/>
          </w:tcPr>
          <w:p w14:paraId="3C8A950D" w14:textId="524AABC2" w:rsidR="000E79EB" w:rsidRPr="000E79EB" w:rsidRDefault="00025590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025590">
              <w:rPr>
                <w:rFonts w:eastAsia="Times New Roman"/>
                <w:color w:val="000000"/>
                <w:sz w:val="20"/>
                <w:szCs w:val="20"/>
                <w:u w:val="single"/>
              </w:rPr>
              <w:t>NVIC_EnableIRQ(SysTick_IRQn);</w:t>
            </w:r>
          </w:p>
        </w:tc>
      </w:tr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3C9F303C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folder ‘</w:t>
      </w:r>
      <w:r w:rsidRPr="000E79EB">
        <w:rPr>
          <w:rFonts w:eastAsia="Times New Roman"/>
          <w:b/>
          <w:color w:val="000000"/>
        </w:rPr>
        <w:t>EC/Tutorial/TU_ SysTick /</w:t>
      </w:r>
      <w:r w:rsidRPr="000E79EB">
        <w:rPr>
          <w:rFonts w:eastAsia="Times New Roman"/>
          <w:color w:val="000000"/>
        </w:rPr>
        <w:t xml:space="preserve">’ </w:t>
      </w:r>
    </w:p>
    <w:p w14:paraId="420A513A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Open the program ‘Keil uVision5’ and create a new project.</w:t>
      </w:r>
    </w:p>
    <w:p w14:paraId="20DAF956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Name the project as ‘</w:t>
      </w:r>
      <w:r w:rsidRPr="000E79EB">
        <w:rPr>
          <w:rFonts w:eastAsia="Times New Roman"/>
          <w:b/>
          <w:color w:val="000000"/>
        </w:rPr>
        <w:t>TU_ SysTick</w:t>
      </w:r>
      <w:r w:rsidRPr="000E79EB">
        <w:rPr>
          <w:rFonts w:eastAsia="Times New Roman"/>
          <w:color w:val="000000"/>
        </w:rPr>
        <w:t xml:space="preserve">’. </w:t>
      </w:r>
    </w:p>
    <w:p w14:paraId="0B9C14DD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item called ‘</w:t>
      </w:r>
      <w:r w:rsidRPr="000E79EB">
        <w:rPr>
          <w:rFonts w:eastAsia="Times New Roman"/>
          <w:b/>
          <w:color w:val="000000"/>
        </w:rPr>
        <w:t>TU_SysTick.c</w:t>
      </w:r>
      <w:r w:rsidRPr="000E79EB">
        <w:rPr>
          <w:rFonts w:eastAsia="Times New Roman"/>
          <w:color w:val="000000"/>
        </w:rPr>
        <w:t xml:space="preserve">’ </w:t>
      </w:r>
    </w:p>
    <w:p w14:paraId="3B1A5D79" w14:textId="53C6D20F" w:rsidR="00C7259B" w:rsidRPr="000E79EB" w:rsidRDefault="000E79E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r w:rsidRPr="000E79EB">
        <w:t>U</w:t>
      </w:r>
      <w:r w:rsidR="00C7259B" w:rsidRPr="000E79EB">
        <w:t xml:space="preserve">se the given source code </w:t>
      </w:r>
      <w:hyperlink r:id="rId10" w:history="1">
        <w:r w:rsidR="00C7259B" w:rsidRPr="000E79EB">
          <w:rPr>
            <w:rStyle w:val="af1"/>
          </w:rPr>
          <w:t>Clic</w:t>
        </w:r>
        <w:r w:rsidR="00C7259B" w:rsidRPr="000E79EB">
          <w:rPr>
            <w:rStyle w:val="af1"/>
          </w:rPr>
          <w:t>k</w:t>
        </w:r>
        <w:r w:rsidR="00C7259B" w:rsidRPr="000E79EB">
          <w:rPr>
            <w:rStyle w:val="af1"/>
          </w:rPr>
          <w:t xml:space="preserve"> here to download</w:t>
        </w:r>
      </w:hyperlink>
    </w:p>
    <w:p w14:paraId="746247CE" w14:textId="796999ED" w:rsidR="00C22B2A" w:rsidRPr="000E79EB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7B3C2F5C" w14:textId="77777777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Create a simple program that turns LED on/off at 1 second period. </w:t>
      </w:r>
    </w:p>
    <w:p w14:paraId="0EA38E94" w14:textId="77777777" w:rsidR="00BA15F7" w:rsidRPr="00BA15F7" w:rsidRDefault="00BA15F7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Set the SysTick to be 1msec. </w:t>
      </w:r>
    </w:p>
    <w:p w14:paraId="4EF1DC53" w14:textId="2289C972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You can define the necessary timer or time wait function in </w:t>
      </w:r>
      <w:r w:rsidR="00BA15F7">
        <w:rPr>
          <w:rFonts w:eastAsia="Times New Roman"/>
          <w:color w:val="000000"/>
          <w:sz w:val="20"/>
          <w:szCs w:val="20"/>
        </w:rPr>
        <w:t>the handler function of</w:t>
      </w:r>
    </w:p>
    <w:p w14:paraId="2F9E3864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</w:t>
      </w:r>
    </w:p>
    <w:p w14:paraId="63E61ECE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</w:p>
    <w:p w14:paraId="0E38B3CF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Example: </w:t>
      </w:r>
    </w:p>
    <w:p w14:paraId="0B1280E0" w14:textId="4EC0257D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SysTick_Handler(void){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2319B7">
        <w:rPr>
          <w:rFonts w:eastAsia="Times New Roman"/>
          <w:color w:val="000000"/>
          <w:sz w:val="20"/>
          <w:szCs w:val="20"/>
        </w:rPr>
        <w:t>msTicks++;}</w:t>
      </w:r>
    </w:p>
    <w:p w14:paraId="5FE6D628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5B2B2FE" w14:textId="571FD09D" w:rsidR="005D4A6C" w:rsidRPr="005D4A6C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There are other methods for making</w:t>
      </w:r>
      <w:r w:rsidR="00BA15F7">
        <w:rPr>
          <w:rFonts w:eastAsia="Times New Roman"/>
          <w:color w:val="000000"/>
          <w:sz w:val="20"/>
          <w:szCs w:val="20"/>
        </w:rPr>
        <w:t xml:space="preserve"> time</w:t>
      </w:r>
      <w:r w:rsidRPr="002319B7">
        <w:rPr>
          <w:rFonts w:eastAsia="Times New Roman"/>
          <w:color w:val="000000"/>
          <w:sz w:val="20"/>
          <w:szCs w:val="20"/>
        </w:rPr>
        <w:t xml:space="preserve"> delay functions.  </w:t>
      </w:r>
      <w:hyperlink r:id="rId11" w:anchor="tutorial-systick-initiation">
        <w:r w:rsidRPr="002319B7">
          <w:rPr>
            <w:rFonts w:eastAsia="Times New Roman"/>
            <w:color w:val="0563C1"/>
            <w:sz w:val="20"/>
            <w:szCs w:val="20"/>
            <w:u w:val="single"/>
          </w:rPr>
          <w:t>Check here for examples</w:t>
        </w:r>
      </w:hyperlink>
    </w:p>
    <w:p w14:paraId="6FB943FB" w14:textId="4028C751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You can check some </w:t>
      </w:r>
      <w:hyperlink r:id="rId12" w:history="1">
        <w:r w:rsidRPr="005D4A6C">
          <w:rPr>
            <w:rStyle w:val="af1"/>
            <w:rFonts w:eastAsia="Times New Roman"/>
            <w:sz w:val="20"/>
            <w:szCs w:val="20"/>
          </w:rPr>
          <w:t>sample codes</w:t>
        </w:r>
        <w:r w:rsidRPr="005D4A6C">
          <w:rPr>
            <w:rStyle w:val="af1"/>
            <w:rFonts w:eastAsia="Times New Roman"/>
            <w:sz w:val="20"/>
            <w:szCs w:val="20"/>
          </w:rPr>
          <w:t xml:space="preserve"> </w:t>
        </w:r>
        <w:r w:rsidRPr="005D4A6C">
          <w:rPr>
            <w:rStyle w:val="af1"/>
            <w:rFonts w:eastAsia="Times New Roman"/>
            <w:sz w:val="20"/>
            <w:szCs w:val="20"/>
          </w:rPr>
          <w:t>here</w:t>
        </w:r>
      </w:hyperlink>
      <w:r>
        <w:rPr>
          <w:rFonts w:eastAsia="Times New Roman"/>
          <w:color w:val="000000"/>
          <w:sz w:val="20"/>
          <w:szCs w:val="20"/>
        </w:rPr>
        <w:t xml:space="preserve"> </w:t>
      </w:r>
    </w:p>
    <w:p w14:paraId="23899AC8" w14:textId="77777777" w:rsidR="005D4A6C" w:rsidRPr="002319B7" w:rsidRDefault="005D4A6C" w:rsidP="005D4A6C">
      <w:pPr>
        <w:rPr>
          <w:rFonts w:eastAsia="Times New Roman"/>
          <w:b/>
          <w:sz w:val="24"/>
          <w:szCs w:val="24"/>
        </w:rPr>
      </w:pPr>
    </w:p>
    <w:p w14:paraId="71B13E8D" w14:textId="2B585635" w:rsidR="005D4A6C" w:rsidRPr="000E79EB" w:rsidRDefault="00C526A2" w:rsidP="00C526A2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C526A2">
        <w:lastRenderedPageBreak/>
        <w:drawing>
          <wp:inline distT="0" distB="0" distL="0" distR="0" wp14:anchorId="76EFFC6D" wp14:editId="1AFA99FE">
            <wp:extent cx="5217941" cy="4333875"/>
            <wp:effectExtent l="0" t="0" r="1905" b="0"/>
            <wp:docPr id="96095449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4493" name="그림 1" descr="텍스트, 스크린샷, 소프트웨어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450" cy="43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275" w14:textId="53535CED" w:rsidR="00BA15F7" w:rsidRDefault="00C526A2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C526A2">
        <w:drawing>
          <wp:inline distT="0" distB="0" distL="0" distR="0" wp14:anchorId="4020E19D" wp14:editId="51044CAC">
            <wp:extent cx="5229514" cy="4381500"/>
            <wp:effectExtent l="0" t="0" r="9525" b="0"/>
            <wp:docPr id="13507562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6296" name="그림 1" descr="텍스트, 스크린샷, 소프트웨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053" cy="43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6C88C7FE" w:rsidR="00E64A02" w:rsidRDefault="00E64A02" w:rsidP="00E64A02">
      <w:pPr>
        <w:pStyle w:val="2"/>
      </w:pPr>
      <w:r w:rsidRPr="00E64A02">
        <w:lastRenderedPageBreak/>
        <w:t>Appendix</w:t>
      </w:r>
    </w:p>
    <w:bookmarkStart w:id="1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1"/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432F8DA3" w:rsidR="00E64A02" w:rsidRDefault="00760243">
      <w:pPr>
        <w:spacing w:after="0"/>
      </w:pPr>
      <w:r w:rsidRPr="00760243">
        <w:lastRenderedPageBreak/>
        <w:drawing>
          <wp:inline distT="0" distB="0" distL="0" distR="0" wp14:anchorId="125979EA" wp14:editId="57267FDE">
            <wp:extent cx="5940425" cy="4425315"/>
            <wp:effectExtent l="0" t="0" r="3175" b="0"/>
            <wp:docPr id="102824143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143" name="그림 1" descr="텍스트, 스크린샷, 폰트, 문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5CF2" w14:textId="26A0CC1F" w:rsidR="00760243" w:rsidRDefault="00760243">
      <w:pPr>
        <w:spacing w:after="0"/>
      </w:pPr>
      <w:r w:rsidRPr="00760243">
        <w:drawing>
          <wp:inline distT="0" distB="0" distL="0" distR="0" wp14:anchorId="01C38959" wp14:editId="3F7921F6">
            <wp:extent cx="5940425" cy="4273550"/>
            <wp:effectExtent l="0" t="0" r="3175" b="0"/>
            <wp:docPr id="14026858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5875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43" w:rsidSect="00C96351">
      <w:headerReference w:type="default" r:id="rId21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1615" w14:textId="77777777" w:rsidR="003321C2" w:rsidRDefault="003321C2" w:rsidP="00A206D8">
      <w:r>
        <w:separator/>
      </w:r>
    </w:p>
  </w:endnote>
  <w:endnote w:type="continuationSeparator" w:id="0">
    <w:p w14:paraId="612FF58B" w14:textId="77777777" w:rsidR="003321C2" w:rsidRDefault="003321C2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0237" w14:textId="77777777" w:rsidR="003321C2" w:rsidRDefault="003321C2" w:rsidP="00A206D8">
      <w:r>
        <w:separator/>
      </w:r>
    </w:p>
  </w:footnote>
  <w:footnote w:type="continuationSeparator" w:id="0">
    <w:p w14:paraId="038D2A7E" w14:textId="77777777" w:rsidR="003321C2" w:rsidRDefault="003321C2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1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10980652">
    <w:abstractNumId w:val="0"/>
  </w:num>
  <w:num w:numId="2" w16cid:durableId="1452482446">
    <w:abstractNumId w:val="20"/>
  </w:num>
  <w:num w:numId="3" w16cid:durableId="2085302125">
    <w:abstractNumId w:val="22"/>
  </w:num>
  <w:num w:numId="4" w16cid:durableId="1527131778">
    <w:abstractNumId w:val="28"/>
  </w:num>
  <w:num w:numId="5" w16cid:durableId="690912413">
    <w:abstractNumId w:val="3"/>
  </w:num>
  <w:num w:numId="6" w16cid:durableId="255286800">
    <w:abstractNumId w:val="16"/>
  </w:num>
  <w:num w:numId="7" w16cid:durableId="276644275">
    <w:abstractNumId w:val="28"/>
  </w:num>
  <w:num w:numId="8" w16cid:durableId="569190889">
    <w:abstractNumId w:val="28"/>
  </w:num>
  <w:num w:numId="9" w16cid:durableId="1040859871">
    <w:abstractNumId w:val="28"/>
  </w:num>
  <w:num w:numId="10" w16cid:durableId="1663464892">
    <w:abstractNumId w:val="5"/>
  </w:num>
  <w:num w:numId="11" w16cid:durableId="1458373302">
    <w:abstractNumId w:val="11"/>
  </w:num>
  <w:num w:numId="12" w16cid:durableId="1703284284">
    <w:abstractNumId w:val="28"/>
  </w:num>
  <w:num w:numId="13" w16cid:durableId="1727102242">
    <w:abstractNumId w:val="23"/>
  </w:num>
  <w:num w:numId="14" w16cid:durableId="414128624">
    <w:abstractNumId w:val="12"/>
  </w:num>
  <w:num w:numId="15" w16cid:durableId="276644172">
    <w:abstractNumId w:val="17"/>
  </w:num>
  <w:num w:numId="16" w16cid:durableId="2056612524">
    <w:abstractNumId w:val="28"/>
  </w:num>
  <w:num w:numId="17" w16cid:durableId="1956407517">
    <w:abstractNumId w:val="24"/>
  </w:num>
  <w:num w:numId="18" w16cid:durableId="213086456">
    <w:abstractNumId w:val="1"/>
  </w:num>
  <w:num w:numId="19" w16cid:durableId="1236403176">
    <w:abstractNumId w:val="13"/>
  </w:num>
  <w:num w:numId="20" w16cid:durableId="127015142">
    <w:abstractNumId w:val="18"/>
  </w:num>
  <w:num w:numId="21" w16cid:durableId="1811050453">
    <w:abstractNumId w:val="6"/>
  </w:num>
  <w:num w:numId="22" w16cid:durableId="1922055316">
    <w:abstractNumId w:val="15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26"/>
  </w:num>
  <w:num w:numId="26" w16cid:durableId="170875886">
    <w:abstractNumId w:val="21"/>
  </w:num>
  <w:num w:numId="27" w16cid:durableId="1569068922">
    <w:abstractNumId w:val="9"/>
  </w:num>
  <w:num w:numId="28" w16cid:durableId="1072310631">
    <w:abstractNumId w:val="25"/>
  </w:num>
  <w:num w:numId="29" w16cid:durableId="316691895">
    <w:abstractNumId w:val="14"/>
  </w:num>
  <w:num w:numId="30" w16cid:durableId="2040159832">
    <w:abstractNumId w:val="8"/>
  </w:num>
  <w:num w:numId="31" w16cid:durableId="137841874">
    <w:abstractNumId w:val="10"/>
  </w:num>
  <w:num w:numId="32" w16cid:durableId="692414176">
    <w:abstractNumId w:val="29"/>
  </w:num>
  <w:num w:numId="33" w16cid:durableId="1046640270">
    <w:abstractNumId w:val="7"/>
  </w:num>
  <w:num w:numId="34" w16cid:durableId="424419891">
    <w:abstractNumId w:val="27"/>
  </w:num>
  <w:num w:numId="35" w16cid:durableId="149221145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yNagE1LCyk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25590"/>
    <w:rsid w:val="00034E68"/>
    <w:rsid w:val="00036214"/>
    <w:rsid w:val="0003621C"/>
    <w:rsid w:val="0003656E"/>
    <w:rsid w:val="0004339F"/>
    <w:rsid w:val="00047DD6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21C2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0243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3B2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6A2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0314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ykkimhgu/EC-student/blob/main/include/lib-student/ecSysTick_student.c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kkim.gitbook.io/ec/firmware-programming/peripheral-api/exti_systi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170</TotalTime>
  <Pages>9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견힐 안</cp:lastModifiedBy>
  <cp:revision>11</cp:revision>
  <cp:lastPrinted>2021-04-01T11:17:00Z</cp:lastPrinted>
  <dcterms:created xsi:type="dcterms:W3CDTF">2023-10-05T07:43:00Z</dcterms:created>
  <dcterms:modified xsi:type="dcterms:W3CDTF">2023-10-10T08:11:00Z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